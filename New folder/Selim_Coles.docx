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3" w:type="pct"/>
        <w:tblLook w:val="0600"/>
      </w:tblPr>
      <w:tblGrid>
        <w:gridCol w:w="1828"/>
        <w:gridCol w:w="3430"/>
        <w:gridCol w:w="773"/>
        <w:gridCol w:w="387"/>
        <w:gridCol w:w="370"/>
        <w:gridCol w:w="2640"/>
      </w:tblGrid>
      <w:tr w:rsidR="000F3D9E" w:rsidRPr="00C36680" w:rsidTr="00F155C1">
        <w:trPr>
          <w:trHeight w:val="62"/>
        </w:trPr>
        <w:tc>
          <w:tcPr>
            <w:tcW w:w="4999" w:type="pct"/>
            <w:gridSpan w:val="6"/>
            <w:shd w:val="clear" w:color="auto" w:fill="auto"/>
          </w:tcPr>
          <w:p w:rsidR="000F3D9E" w:rsidRPr="00C36680" w:rsidRDefault="00F57438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i/>
                <w:sz w:val="36"/>
                <w:szCs w:val="22"/>
              </w:rPr>
            </w:pPr>
            <w:r>
              <w:rPr>
                <w:rFonts w:asciiTheme="minorHAnsi" w:hAnsiTheme="minorHAnsi" w:cs="Calibri"/>
                <w:i/>
                <w:sz w:val="48"/>
                <w:szCs w:val="22"/>
              </w:rPr>
              <w:t>Mohammad Selim Miah</w:t>
            </w:r>
          </w:p>
        </w:tc>
      </w:tr>
      <w:tr w:rsidR="00972B17" w:rsidRPr="00C36680" w:rsidTr="00F155C1">
        <w:trPr>
          <w:trHeight w:val="62"/>
        </w:trPr>
        <w:tc>
          <w:tcPr>
            <w:tcW w:w="4999" w:type="pct"/>
            <w:gridSpan w:val="6"/>
          </w:tcPr>
          <w:p w:rsidR="00972B17" w:rsidRPr="00C36680" w:rsidRDefault="00972B17" w:rsidP="00851D25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Address: </w:t>
            </w:r>
            <w:r w:rsidR="00851D25">
              <w:rPr>
                <w:rFonts w:asciiTheme="minorHAnsi" w:hAnsiTheme="minorHAnsi" w:cs="Calibri"/>
                <w:b w:val="0"/>
                <w:sz w:val="24"/>
                <w:szCs w:val="22"/>
              </w:rPr>
              <w:t>Unit-4</w:t>
            </w:r>
            <w:r w:rsidR="005D01E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, </w:t>
            </w:r>
            <w:r w:rsidR="00851D25">
              <w:rPr>
                <w:rFonts w:asciiTheme="minorHAnsi" w:hAnsiTheme="minorHAnsi" w:cs="Calibri"/>
                <w:b w:val="0"/>
                <w:sz w:val="24"/>
                <w:szCs w:val="22"/>
              </w:rPr>
              <w:t>14-16</w:t>
            </w:r>
            <w:r w:rsidR="00CF544D" w:rsidRPr="00CF544D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 </w:t>
            </w:r>
            <w:r w:rsidR="00851D25">
              <w:rPr>
                <w:rFonts w:asciiTheme="minorHAnsi" w:hAnsiTheme="minorHAnsi" w:cs="Calibri"/>
                <w:b w:val="0"/>
                <w:sz w:val="24"/>
                <w:szCs w:val="22"/>
              </w:rPr>
              <w:t>Quigley</w:t>
            </w:r>
            <w:r w:rsidR="00CF544D" w:rsidRPr="00CF544D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 Crescent, Churchill, VIC, 3842</w:t>
            </w:r>
          </w:p>
        </w:tc>
      </w:tr>
      <w:tr w:rsidR="000F3D9E" w:rsidRPr="00C36680" w:rsidTr="00F155C1">
        <w:trPr>
          <w:trHeight w:val="174"/>
        </w:trPr>
        <w:tc>
          <w:tcPr>
            <w:tcW w:w="4999" w:type="pct"/>
            <w:gridSpan w:val="6"/>
          </w:tcPr>
          <w:p w:rsidR="000F3D9E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Contact: </w:t>
            </w:r>
            <w:r w:rsidR="00732AAA" w:rsidRPr="00732AAA">
              <w:rPr>
                <w:rFonts w:asciiTheme="minorHAnsi" w:hAnsiTheme="minorHAnsi" w:cs="Calibri"/>
                <w:b w:val="0"/>
                <w:sz w:val="24"/>
                <w:szCs w:val="22"/>
              </w:rPr>
              <w:t>0469214498</w:t>
            </w:r>
          </w:p>
        </w:tc>
      </w:tr>
      <w:tr w:rsidR="009315B9" w:rsidRPr="00C36680" w:rsidTr="00F155C1">
        <w:trPr>
          <w:trHeight w:val="200"/>
        </w:trPr>
        <w:tc>
          <w:tcPr>
            <w:tcW w:w="4999" w:type="pct"/>
            <w:gridSpan w:val="6"/>
          </w:tcPr>
          <w:p w:rsidR="009315B9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E-mail: </w:t>
            </w:r>
            <w:hyperlink r:id="rId8" w:history="1">
              <w:r w:rsidR="00732AAA" w:rsidRPr="00633364">
                <w:rPr>
                  <w:rStyle w:val="Hyperlink"/>
                  <w:rFonts w:asciiTheme="minorHAnsi" w:hAnsiTheme="minorHAnsi" w:cs="Calibri"/>
                  <w:b w:val="0"/>
                  <w:sz w:val="24"/>
                  <w:szCs w:val="22"/>
                </w:rPr>
                <w:t>selimcse98@gmail.com</w:t>
              </w:r>
            </w:hyperlink>
          </w:p>
        </w:tc>
      </w:tr>
      <w:tr w:rsidR="000D52D8" w:rsidTr="00F155C1">
        <w:trPr>
          <w:trHeight w:val="217"/>
        </w:trPr>
        <w:tc>
          <w:tcPr>
            <w:tcW w:w="4999" w:type="pct"/>
            <w:gridSpan w:val="6"/>
            <w:tcBorders>
              <w:bottom w:val="double" w:sz="12" w:space="0" w:color="4A442A" w:themeColor="background2" w:themeShade="40"/>
            </w:tcBorders>
            <w:hideMark/>
          </w:tcPr>
          <w:p w:rsidR="000D52D8" w:rsidRDefault="000D52D8" w:rsidP="00A857F3">
            <w:pPr>
              <w:spacing w:before="120" w:after="12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Visa Status: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D93AAF">
              <w:rPr>
                <w:rFonts w:asciiTheme="minorHAnsi" w:hAnsiTheme="minorHAnsi"/>
                <w:b/>
                <w:sz w:val="22"/>
              </w:rPr>
              <w:t>Permanent Resident</w:t>
            </w:r>
          </w:p>
          <w:p w:rsidR="00013547" w:rsidRDefault="00013547" w:rsidP="00013547">
            <w:p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7845B9" w:rsidRPr="00C36680" w:rsidTr="00F155C1">
        <w:trPr>
          <w:trHeight w:val="179"/>
        </w:trPr>
        <w:tc>
          <w:tcPr>
            <w:tcW w:w="970" w:type="pct"/>
            <w:tcBorders>
              <w:top w:val="double" w:sz="12" w:space="0" w:color="4A442A" w:themeColor="background2" w:themeShade="40"/>
            </w:tcBorders>
            <w:shd w:val="clear" w:color="auto" w:fill="auto"/>
          </w:tcPr>
          <w:p w:rsidR="0054726A" w:rsidRPr="005D48B7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"/>
                <w:szCs w:val="22"/>
              </w:rPr>
            </w:pPr>
          </w:p>
        </w:tc>
        <w:tc>
          <w:tcPr>
            <w:tcW w:w="4029" w:type="pct"/>
            <w:gridSpan w:val="5"/>
            <w:vMerge w:val="restart"/>
            <w:tcBorders>
              <w:top w:val="double" w:sz="12" w:space="0" w:color="4A442A" w:themeColor="background2" w:themeShade="40"/>
            </w:tcBorders>
            <w:vAlign w:val="center"/>
          </w:tcPr>
          <w:p w:rsidR="006A3C64" w:rsidRDefault="006A3C6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  <w:p w:rsidR="0054726A" w:rsidRPr="00C36680" w:rsidRDefault="00763040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well-presented, polite,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considerate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and friendly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individual,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able to c</w:t>
            </w:r>
            <w:r>
              <w:rPr>
                <w:rFonts w:asciiTheme="minorHAnsi" w:hAnsiTheme="minorHAnsi" w:cs="Calibri"/>
                <w:b w:val="0"/>
                <w:szCs w:val="22"/>
              </w:rPr>
              <w:t>ombin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polite manner with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pronounced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efficiency</w:t>
            </w:r>
            <w:r w:rsidR="0076537A" w:rsidRPr="00C36680">
              <w:rPr>
                <w:rFonts w:asciiTheme="minorHAnsi" w:hAnsiTheme="minorHAnsi" w:cs="Calibri"/>
                <w:b w:val="0"/>
                <w:szCs w:val="22"/>
              </w:rPr>
              <w:t>. I am possessing an ability to identify a customer’s needs promptly and accurately with a history of being able to satisfy the most demanding of shoppers and I am career minded and am currently looking for a unique opportunity to join a company that offers long term progression and stability to the successful candidate.</w:t>
            </w:r>
          </w:p>
        </w:tc>
      </w:tr>
      <w:tr w:rsidR="00EC559A" w:rsidRPr="00C36680" w:rsidTr="00F155C1">
        <w:trPr>
          <w:trHeight w:val="498"/>
        </w:trPr>
        <w:tc>
          <w:tcPr>
            <w:tcW w:w="970" w:type="pct"/>
            <w:shd w:val="clear" w:color="auto" w:fill="FFFFFF" w:themeFill="background1"/>
          </w:tcPr>
          <w:p w:rsidR="00972B17" w:rsidRPr="00C36680" w:rsidRDefault="0076537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Personal Profile</w:t>
            </w:r>
          </w:p>
        </w:tc>
        <w:tc>
          <w:tcPr>
            <w:tcW w:w="4029" w:type="pct"/>
            <w:gridSpan w:val="5"/>
            <w:vMerge/>
          </w:tcPr>
          <w:p w:rsidR="00972B17" w:rsidRPr="00C36680" w:rsidRDefault="00972B17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F155C1">
        <w:trPr>
          <w:trHeight w:val="476"/>
        </w:trPr>
        <w:tc>
          <w:tcPr>
            <w:tcW w:w="970" w:type="pct"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29" w:type="pct"/>
            <w:gridSpan w:val="5"/>
            <w:vMerge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F155C1">
        <w:trPr>
          <w:trHeight w:val="322"/>
        </w:trPr>
        <w:tc>
          <w:tcPr>
            <w:tcW w:w="970" w:type="pct"/>
            <w:shd w:val="clear" w:color="auto" w:fill="FFFFFF" w:themeFill="background1"/>
          </w:tcPr>
          <w:p w:rsidR="005207E5" w:rsidRPr="00C36680" w:rsidRDefault="00FE3DAB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>
              <w:rPr>
                <w:rFonts w:asciiTheme="minorHAnsi" w:hAnsiTheme="minorHAnsi" w:cs="Calibri"/>
                <w:sz w:val="28"/>
                <w:szCs w:val="22"/>
              </w:rPr>
              <w:t xml:space="preserve">Area </w:t>
            </w:r>
            <w:r w:rsidR="005207E5" w:rsidRPr="00C36680">
              <w:rPr>
                <w:rFonts w:asciiTheme="minorHAnsi" w:hAnsiTheme="minorHAnsi" w:cs="Calibri"/>
                <w:sz w:val="28"/>
                <w:szCs w:val="22"/>
              </w:rPr>
              <w:t>of Expertise</w:t>
            </w:r>
          </w:p>
        </w:tc>
        <w:tc>
          <w:tcPr>
            <w:tcW w:w="1819" w:type="pct"/>
            <w:vMerge w:val="restart"/>
            <w:shd w:val="clear" w:color="auto" w:fill="auto"/>
          </w:tcPr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service</w:t>
            </w:r>
          </w:p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Product Marketing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Retail industry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Communication skill</w:t>
            </w:r>
          </w:p>
        </w:tc>
        <w:tc>
          <w:tcPr>
            <w:tcW w:w="811" w:type="pct"/>
            <w:gridSpan w:val="3"/>
            <w:vMerge w:val="restart"/>
            <w:shd w:val="clear" w:color="auto" w:fill="auto"/>
          </w:tcPr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Working to targets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Processing deliveries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Stock management</w:t>
            </w:r>
          </w:p>
          <w:p w:rsidR="00C36680" w:rsidRPr="00C36680" w:rsidRDefault="00C36680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needs</w:t>
            </w:r>
          </w:p>
        </w:tc>
        <w:tc>
          <w:tcPr>
            <w:tcW w:w="1400" w:type="pct"/>
            <w:vMerge w:val="restart"/>
            <w:shd w:val="clear" w:color="auto" w:fill="auto"/>
          </w:tcPr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Time management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Cash Handling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IT skill</w:t>
            </w:r>
          </w:p>
          <w:p w:rsidR="005207E5" w:rsidRPr="00C36680" w:rsidRDefault="00C36680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Sales management</w:t>
            </w:r>
          </w:p>
        </w:tc>
      </w:tr>
      <w:tr w:rsidR="00C36680" w:rsidRPr="00C36680" w:rsidTr="00F155C1">
        <w:trPr>
          <w:trHeight w:val="920"/>
        </w:trPr>
        <w:tc>
          <w:tcPr>
            <w:tcW w:w="970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1819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11" w:type="pct"/>
            <w:gridSpan w:val="3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00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207E5" w:rsidRPr="00C36680" w:rsidTr="00F155C1">
        <w:trPr>
          <w:trHeight w:val="432"/>
        </w:trPr>
        <w:tc>
          <w:tcPr>
            <w:tcW w:w="970" w:type="pct"/>
            <w:shd w:val="clear" w:color="auto" w:fill="FFFFFF" w:themeFill="background1"/>
          </w:tcPr>
          <w:p w:rsidR="00915544" w:rsidRDefault="0091554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Professional Skill</w:t>
            </w:r>
          </w:p>
        </w:tc>
        <w:tc>
          <w:tcPr>
            <w:tcW w:w="4029" w:type="pct"/>
            <w:gridSpan w:val="5"/>
            <w:vMerge w:val="restart"/>
          </w:tcPr>
          <w:p w:rsidR="00915544" w:rsidRDefault="00915544" w:rsidP="00915544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3590C">
              <w:rPr>
                <w:rFonts w:asciiTheme="minorHAnsi" w:hAnsiTheme="minorHAnsi" w:cs="Calibri"/>
                <w:sz w:val="22"/>
                <w:szCs w:val="22"/>
              </w:rPr>
              <w:t>Able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3590C">
              <w:rPr>
                <w:rFonts w:asciiTheme="minorHAnsi" w:hAnsiTheme="minorHAnsi" w:cs="Calibri"/>
                <w:sz w:val="22"/>
                <w:szCs w:val="22"/>
              </w:rPr>
              <w:t>to demonstrate a high standard of customer service.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Able to learn quickly about new offers, promotions, products or services that a store is selling.</w:t>
            </w:r>
          </w:p>
          <w:p w:rsidR="005D48B7" w:rsidRP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Highly organized and able to prioritize tasks.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an in depth knowledge of computer systems, software and other machines relevant to being a sales assistant.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Listening to and matching the customer’s needs with products on sale</w:t>
            </w:r>
          </w:p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 methodical and accurate approach to work activities.</w:t>
            </w:r>
          </w:p>
          <w:p w:rsidR="005207E5" w:rsidRPr="005D48B7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Having a comprehensive understanding of all Health &amp; Safety issues</w:t>
            </w:r>
          </w:p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Listening to and matching the customer’s needs with products on sale</w:t>
            </w:r>
          </w:p>
          <w:p w:rsidR="005207E5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lastRenderedPageBreak/>
              <w:t>Can accurately manage all financial transactions.</w:t>
            </w:r>
          </w:p>
          <w:p w:rsidR="00380370" w:rsidRDefault="00380370" w:rsidP="00380370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380370" w:rsidRPr="005D48B7" w:rsidRDefault="00380370" w:rsidP="00380370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207E5" w:rsidRPr="00C36680" w:rsidTr="00F155C1">
        <w:trPr>
          <w:trHeight w:val="2147"/>
        </w:trPr>
        <w:tc>
          <w:tcPr>
            <w:tcW w:w="970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29" w:type="pct"/>
            <w:gridSpan w:val="5"/>
            <w:vMerge/>
          </w:tcPr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559A" w:rsidRPr="00C36680" w:rsidTr="00F155C1">
        <w:trPr>
          <w:trHeight w:val="429"/>
        </w:trPr>
        <w:tc>
          <w:tcPr>
            <w:tcW w:w="970" w:type="pct"/>
            <w:shd w:val="clear" w:color="auto" w:fill="FFFFFF" w:themeFill="background1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lastRenderedPageBreak/>
              <w:t>Academic Qualification</w:t>
            </w:r>
          </w:p>
        </w:tc>
        <w:tc>
          <w:tcPr>
            <w:tcW w:w="4029" w:type="pct"/>
            <w:gridSpan w:val="5"/>
            <w:vMerge w:val="restart"/>
          </w:tcPr>
          <w:p w:rsidR="00695E83" w:rsidRDefault="001B5984" w:rsidP="006C14CD">
            <w:pPr>
              <w:numPr>
                <w:ilvl w:val="0"/>
                <w:numId w:val="4"/>
              </w:num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Bachelo</w:t>
            </w:r>
            <w:r w:rsidR="00B16B33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Degree in </w:t>
            </w:r>
            <w:r w:rsidR="00B16B33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Computer Science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20E45" w:rsidRPr="00120E45">
              <w:rPr>
                <w:rFonts w:asciiTheme="minorHAnsi" w:hAnsiTheme="minorHAnsi" w:cs="Calibri"/>
                <w:sz w:val="22"/>
                <w:szCs w:val="22"/>
              </w:rPr>
              <w:t xml:space="preserve">Institute: </w:t>
            </w:r>
            <w:r w:rsidR="00FF074B">
              <w:rPr>
                <w:rFonts w:asciiTheme="minorHAnsi" w:hAnsiTheme="minorHAnsi" w:cs="Calibri"/>
                <w:sz w:val="22"/>
                <w:szCs w:val="22"/>
              </w:rPr>
              <w:t>Bangladesh University of Engineering and Technology</w:t>
            </w:r>
            <w:r w:rsidR="00C521AD">
              <w:rPr>
                <w:rFonts w:asciiTheme="minorHAnsi" w:hAnsiTheme="minorHAnsi" w:cs="Calibri"/>
                <w:sz w:val="22"/>
                <w:szCs w:val="22"/>
              </w:rPr>
              <w:t xml:space="preserve"> (BUET)</w:t>
            </w:r>
            <w:r w:rsidRPr="00120E45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1B5984" w:rsidRDefault="001B5984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A25622" w:rsidRDefault="00A25622" w:rsidP="00A25622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Coles Services                                              October 2014 - Present</w:t>
            </w:r>
          </w:p>
          <w:p w:rsidR="00A25622" w:rsidRDefault="00A25622" w:rsidP="00A25622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Coles Morwell, store-0561</w:t>
            </w:r>
          </w:p>
          <w:p w:rsidR="00362FCD" w:rsidRDefault="00362FCD" w:rsidP="00A25622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</w:p>
          <w:p w:rsidR="000B0831" w:rsidRDefault="000B0831" w:rsidP="00A25622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Duties &amp; Responsibilities</w:t>
            </w:r>
          </w:p>
          <w:p w:rsidR="000B0831" w:rsidRDefault="000B0831" w:rsidP="000B08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Cs/>
                <w:sz w:val="22"/>
                <w:szCs w:val="24"/>
              </w:rPr>
            </w:pPr>
            <w:r>
              <w:rPr>
                <w:rFonts w:asciiTheme="minorHAnsi" w:hAnsiTheme="minorHAnsi" w:cs="Calibri"/>
                <w:bCs/>
                <w:sz w:val="22"/>
                <w:szCs w:val="24"/>
              </w:rPr>
              <w:t>Store cleaning</w:t>
            </w:r>
          </w:p>
          <w:p w:rsidR="000B0831" w:rsidRDefault="000B0831" w:rsidP="000B08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Cs/>
                <w:sz w:val="22"/>
                <w:szCs w:val="24"/>
              </w:rPr>
            </w:pPr>
            <w:r>
              <w:rPr>
                <w:rFonts w:asciiTheme="minorHAnsi" w:hAnsiTheme="minorHAnsi" w:cs="Calibri"/>
                <w:bCs/>
                <w:sz w:val="22"/>
                <w:szCs w:val="24"/>
              </w:rPr>
              <w:t>Trolley Collection</w:t>
            </w:r>
          </w:p>
          <w:p w:rsidR="0089603C" w:rsidRPr="000B0831" w:rsidRDefault="0089603C" w:rsidP="0089603C">
            <w:pPr>
              <w:pStyle w:val="ListParagraph"/>
              <w:spacing w:before="120" w:after="120"/>
              <w:ind w:left="540" w:firstLine="0"/>
              <w:contextualSpacing w:val="0"/>
              <w:jc w:val="both"/>
              <w:rPr>
                <w:rFonts w:asciiTheme="minorHAnsi" w:hAnsiTheme="minorHAnsi" w:cs="Calibri"/>
                <w:bCs/>
                <w:sz w:val="22"/>
                <w:szCs w:val="24"/>
              </w:rPr>
            </w:pPr>
          </w:p>
          <w:p w:rsidR="00A25622" w:rsidRPr="00695E83" w:rsidRDefault="00A25622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4726A" w:rsidRPr="00C36680" w:rsidTr="00FC3AD6">
        <w:trPr>
          <w:trHeight w:val="378"/>
        </w:trPr>
        <w:tc>
          <w:tcPr>
            <w:tcW w:w="970" w:type="pct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  <w:tc>
          <w:tcPr>
            <w:tcW w:w="4029" w:type="pct"/>
            <w:gridSpan w:val="5"/>
            <w:vMerge/>
          </w:tcPr>
          <w:p w:rsidR="001B5984" w:rsidRPr="00C36680" w:rsidRDefault="001B5984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6C5F" w:rsidRPr="00C36680" w:rsidTr="00FC3AD6">
        <w:trPr>
          <w:trHeight w:val="838"/>
        </w:trPr>
        <w:tc>
          <w:tcPr>
            <w:tcW w:w="970" w:type="pct"/>
            <w:vMerge w:val="restart"/>
          </w:tcPr>
          <w:p w:rsidR="00B338A3" w:rsidRPr="00B338A3" w:rsidRDefault="00B338A3" w:rsidP="00B338A3">
            <w:pPr>
              <w:pStyle w:val="Heading1"/>
              <w:rPr>
                <w:sz w:val="28"/>
                <w:szCs w:val="28"/>
              </w:rPr>
            </w:pPr>
            <w:r w:rsidRPr="00B338A3">
              <w:rPr>
                <w:sz w:val="28"/>
                <w:szCs w:val="28"/>
              </w:rPr>
              <w:t>Career Summary</w:t>
            </w: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EC6C5F" w:rsidRPr="00B338A3" w:rsidRDefault="00EC6C5F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29" w:type="pct"/>
            <w:gridSpan w:val="5"/>
            <w:vMerge/>
          </w:tcPr>
          <w:p w:rsidR="00EC6C5F" w:rsidRPr="0010398B" w:rsidRDefault="00EC6C5F" w:rsidP="0010398B">
            <w:pPr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FC3AD6">
        <w:trPr>
          <w:trHeight w:val="795"/>
        </w:trPr>
        <w:tc>
          <w:tcPr>
            <w:tcW w:w="970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229" w:type="pct"/>
            <w:gridSpan w:val="2"/>
          </w:tcPr>
          <w:p w:rsidR="002D012C" w:rsidRDefault="00A857F3" w:rsidP="002D012C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A857F3">
              <w:rPr>
                <w:rFonts w:asciiTheme="minorHAnsi" w:hAnsiTheme="minorHAnsi" w:cs="Calibri"/>
                <w:b/>
                <w:sz w:val="22"/>
                <w:szCs w:val="24"/>
              </w:rPr>
              <w:t>Sales Representative</w:t>
            </w:r>
          </w:p>
          <w:p w:rsidR="002D012C" w:rsidRDefault="00782A6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Century Fashion</w:t>
            </w:r>
            <w:r w:rsidR="00A857F3" w:rsidRPr="002D012C">
              <w:rPr>
                <w:rFonts w:asciiTheme="minorHAnsi" w:hAnsiTheme="minorHAnsi" w:cs="Calibri"/>
                <w:b/>
                <w:sz w:val="22"/>
                <w:szCs w:val="24"/>
              </w:rPr>
              <w:t xml:space="preserve"> Retailer</w:t>
            </w:r>
          </w:p>
          <w:p w:rsidR="007D0B7B" w:rsidRDefault="007D0B7B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</w:p>
          <w:p w:rsidR="00A857F3" w:rsidRPr="002D012C" w:rsidRDefault="00A857F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2D012C">
              <w:rPr>
                <w:rFonts w:asciiTheme="minorHAnsi" w:hAnsiTheme="minorHAnsi" w:cs="Calibri"/>
                <w:b/>
                <w:sz w:val="22"/>
                <w:szCs w:val="24"/>
              </w:rPr>
              <w:t>Duties &amp; Responsibilities</w:t>
            </w:r>
          </w:p>
        </w:tc>
        <w:tc>
          <w:tcPr>
            <w:tcW w:w="1801" w:type="pct"/>
            <w:gridSpan w:val="3"/>
            <w:tcBorders>
              <w:left w:val="nil"/>
            </w:tcBorders>
          </w:tcPr>
          <w:p w:rsidR="00103F04" w:rsidRDefault="00103F04" w:rsidP="00103F04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December 2012 - July</w:t>
            </w:r>
            <w:r w:rsidRPr="00C36680">
              <w:rPr>
                <w:rFonts w:asciiTheme="minorHAnsi" w:hAnsiTheme="minorHAnsi" w:cs="Calibri"/>
                <w:sz w:val="22"/>
                <w:szCs w:val="22"/>
              </w:rPr>
              <w:t xml:space="preserve"> 2014</w:t>
            </w: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Pr="00EC559A" w:rsidRDefault="00A857F3" w:rsidP="00103F04">
            <w:pPr>
              <w:spacing w:before="120" w:after="120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FC3AD6">
        <w:trPr>
          <w:trHeight w:val="855"/>
        </w:trPr>
        <w:tc>
          <w:tcPr>
            <w:tcW w:w="970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29" w:type="pct"/>
            <w:gridSpan w:val="5"/>
          </w:tcPr>
          <w:p w:rsidR="00A857F3" w:rsidRPr="00A857F3" w:rsidRDefault="00A857F3" w:rsidP="00A857F3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736CE3">
              <w:rPr>
                <w:rFonts w:asciiTheme="minorHAnsi" w:hAnsiTheme="minorHAnsi" w:cs="Calibri"/>
                <w:sz w:val="22"/>
              </w:rPr>
              <w:t>Working as part of an enthusiastic team within a commercial, sales driven and fast paced fashion retail environment. Responsible for driving sales, ensuring good customer service, building relationships suppliers, and ensuring the smooth running of the shop floor.</w:t>
            </w:r>
          </w:p>
        </w:tc>
      </w:tr>
      <w:tr w:rsidR="00A857F3" w:rsidRPr="00C36680" w:rsidTr="00FC3AD6">
        <w:trPr>
          <w:trHeight w:val="2380"/>
        </w:trPr>
        <w:tc>
          <w:tcPr>
            <w:tcW w:w="970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29" w:type="pct"/>
            <w:gridSpan w:val="5"/>
          </w:tcPr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Actively greeting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customers and maintaining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a level of conversation during their store visit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Taking decisive action to improve the branch performance.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Dealing with all customer complaints in a professional and courteous manner.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Sourcing major and unique fashion shows and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Attending and representing the business at trade shows and external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Maintaining superb visual standards within the store.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Promoting specific lines under the guidance of management.</w:t>
            </w:r>
          </w:p>
          <w:p w:rsidR="00A857F3" w:rsidRPr="00B81D9C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Unpacking and checking all new stock deliveries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6706B8" w:rsidRPr="00B81D9C" w:rsidRDefault="006706B8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FC3AD6">
        <w:trPr>
          <w:trHeight w:val="1028"/>
        </w:trPr>
        <w:tc>
          <w:tcPr>
            <w:tcW w:w="970" w:type="pct"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34" w:type="pct"/>
            <w:gridSpan w:val="3"/>
          </w:tcPr>
          <w:p w:rsidR="00A857F3" w:rsidRDefault="00A857F3" w:rsidP="00A857F3">
            <w:pPr>
              <w:pStyle w:val="Dates"/>
              <w:numPr>
                <w:ilvl w:val="0"/>
                <w:numId w:val="5"/>
              </w:numPr>
              <w:spacing w:before="120" w:after="12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Retail Service Assistant</w:t>
            </w:r>
          </w:p>
          <w:p w:rsidR="00A857F3" w:rsidRDefault="00A857F3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36CE3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Beximco Fashions Ltd.</w:t>
            </w:r>
          </w:p>
          <w:p w:rsidR="00C77101" w:rsidRDefault="00C77101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</w:p>
          <w:p w:rsidR="00A857F3" w:rsidRPr="00C36680" w:rsidRDefault="00A857F3" w:rsidP="00A857F3">
            <w:pPr>
              <w:pStyle w:val="Dates"/>
              <w:spacing w:before="120" w:after="120"/>
              <w:ind w:left="547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Duties &amp; Responsibilities</w:t>
            </w:r>
          </w:p>
        </w:tc>
        <w:tc>
          <w:tcPr>
            <w:tcW w:w="1596" w:type="pct"/>
            <w:gridSpan w:val="2"/>
          </w:tcPr>
          <w:p w:rsidR="00A857F3" w:rsidRPr="00C36680" w:rsidRDefault="00EC6C5F" w:rsidP="00A857F3">
            <w:pPr>
              <w:pStyle w:val="Dates"/>
              <w:spacing w:before="120" w:after="120"/>
              <w:jc w:val="both"/>
              <w:rPr>
                <w:rFonts w:asciiTheme="minorHAnsi" w:hAnsiTheme="minorHAnsi" w:cs="Calibri"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May 2011</w:t>
            </w:r>
            <w:r w:rsidR="00A857F3" w:rsidRPr="00C36680">
              <w:rPr>
                <w:rFonts w:asciiTheme="minorHAnsi" w:hAnsiTheme="minorHAnsi" w:cs="Calibri"/>
                <w:i w:val="0"/>
                <w:sz w:val="22"/>
                <w:szCs w:val="22"/>
              </w:rPr>
              <w:t xml:space="preserve"> – November 201</w:t>
            </w: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2</w:t>
            </w:r>
          </w:p>
        </w:tc>
      </w:tr>
      <w:tr w:rsidR="00A857F3" w:rsidRPr="00C36680" w:rsidTr="00F155C1">
        <w:trPr>
          <w:trHeight w:val="189"/>
        </w:trPr>
        <w:tc>
          <w:tcPr>
            <w:tcW w:w="970" w:type="pct"/>
            <w:shd w:val="clear" w:color="auto" w:fill="FFFFFF" w:themeFill="background1"/>
            <w:vAlign w:val="center"/>
          </w:tcPr>
          <w:p w:rsidR="00A857F3" w:rsidRPr="00C36680" w:rsidRDefault="00A857F3" w:rsidP="00A857F3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29" w:type="pct"/>
            <w:gridSpan w:val="5"/>
          </w:tcPr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Development, maintenance and retention of customer relationship.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Informing customers of all the latest products.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Accurately updating administrative records.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Promoting products and services.</w:t>
            </w:r>
          </w:p>
          <w:p w:rsidR="00A857F3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Resolving face to face, telephone and email queries quickly and to completion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</w:p>
          <w:p w:rsidR="00A22C19" w:rsidRDefault="00A22C19" w:rsidP="00A22C19"/>
          <w:p w:rsidR="00A22C19" w:rsidRDefault="00A22C19" w:rsidP="00A22C19"/>
          <w:p w:rsidR="00A22C19" w:rsidRDefault="00A22C19" w:rsidP="00A22C19"/>
          <w:p w:rsidR="00A22C19" w:rsidRPr="00A22C19" w:rsidRDefault="00A22C19" w:rsidP="00A22C19"/>
        </w:tc>
      </w:tr>
      <w:tr w:rsidR="00A857F3" w:rsidRPr="00C36680" w:rsidTr="00F155C1">
        <w:trPr>
          <w:trHeight w:val="189"/>
        </w:trPr>
        <w:tc>
          <w:tcPr>
            <w:tcW w:w="970" w:type="pct"/>
            <w:shd w:val="clear" w:color="auto" w:fill="FFFFFF" w:themeFill="background1"/>
          </w:tcPr>
          <w:p w:rsidR="00A857F3" w:rsidRPr="00C36680" w:rsidRDefault="00A857F3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References</w:t>
            </w:r>
          </w:p>
        </w:tc>
        <w:tc>
          <w:tcPr>
            <w:tcW w:w="4029" w:type="pct"/>
            <w:gridSpan w:val="5"/>
          </w:tcPr>
          <w:p w:rsidR="007F7023" w:rsidRPr="007B4542" w:rsidRDefault="007B4542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Cs w:val="0"/>
                <w:i/>
                <w:iCs/>
                <w:sz w:val="28"/>
                <w:szCs w:val="28"/>
              </w:rPr>
            </w:pPr>
            <w:r w:rsidRPr="007B4542">
              <w:rPr>
                <w:rFonts w:asciiTheme="minorHAnsi" w:hAnsiTheme="minorHAnsi" w:cs="Calibri"/>
                <w:bCs w:val="0"/>
                <w:i/>
                <w:iCs/>
                <w:sz w:val="28"/>
                <w:szCs w:val="28"/>
              </w:rPr>
              <w:t>Rajvin Tisti</w:t>
            </w:r>
          </w:p>
          <w:p w:rsid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="00CC4B32">
              <w:rPr>
                <w:rFonts w:asciiTheme="minorHAnsi" w:hAnsiTheme="minorHAnsi" w:cstheme="minorHAnsi"/>
                <w:sz w:val="22"/>
                <w:szCs w:val="22"/>
              </w:rPr>
              <w:t>Coles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Team member</w:t>
            </w:r>
          </w:p>
          <w:p w:rsidR="00EC1B2C" w:rsidRDefault="0083038B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="00EC1B2C">
              <w:rPr>
                <w:rFonts w:asciiTheme="minorHAnsi" w:hAnsiTheme="minorHAnsi" w:cstheme="minorHAnsi"/>
                <w:sz w:val="22"/>
                <w:szCs w:val="22"/>
              </w:rPr>
              <w:t xml:space="preserve">Contact: </w:t>
            </w:r>
            <w:r w:rsidR="0086794B" w:rsidRPr="0086794B">
              <w:rPr>
                <w:rFonts w:asciiTheme="minorHAnsi" w:hAnsiTheme="minorHAnsi" w:cstheme="minorHAnsi"/>
                <w:sz w:val="22"/>
                <w:szCs w:val="22"/>
              </w:rPr>
              <w:t>0450968693</w:t>
            </w:r>
          </w:p>
          <w:p w:rsidR="00CC4B32" w:rsidRDefault="00CC4B32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Email: </w:t>
            </w:r>
            <w:hyperlink r:id="rId9" w:history="1">
              <w:r w:rsidRPr="00785BC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rajvin.rashid@gmail.com</w:t>
              </w:r>
            </w:hyperlink>
          </w:p>
          <w:p w:rsidR="00CC4B32" w:rsidRDefault="00CC4B32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C1B2C" w:rsidRPr="0083038B" w:rsidRDefault="00EC1B2C" w:rsidP="009C1F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7023" w:rsidRDefault="007F7023" w:rsidP="00EC1B2C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  <w:p w:rsidR="0086794B" w:rsidRPr="007B4542" w:rsidRDefault="006A7DAD" w:rsidP="0086794B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Cs w:val="0"/>
                <w:i/>
                <w:iCs/>
                <w:sz w:val="28"/>
                <w:szCs w:val="28"/>
              </w:rPr>
            </w:pPr>
            <w:r w:rsidRPr="006A7DAD">
              <w:rPr>
                <w:rFonts w:asciiTheme="minorHAnsi" w:hAnsiTheme="minorHAnsi" w:cs="Calibri"/>
                <w:bCs w:val="0"/>
                <w:i/>
                <w:iCs/>
                <w:sz w:val="28"/>
                <w:szCs w:val="28"/>
              </w:rPr>
              <w:t>Michael Pettitt</w:t>
            </w:r>
          </w:p>
          <w:p w:rsidR="0086794B" w:rsidRDefault="00232C94" w:rsidP="00232C94">
            <w:pPr>
              <w:ind w:left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Area Manager, Coles Services</w:t>
            </w:r>
          </w:p>
          <w:p w:rsidR="0086794B" w:rsidRDefault="0086794B" w:rsidP="008679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Contact: </w:t>
            </w:r>
            <w:r w:rsidR="00232C94" w:rsidRPr="00232C94">
              <w:rPr>
                <w:rFonts w:asciiTheme="minorHAnsi" w:hAnsiTheme="minorHAnsi" w:cstheme="minorHAnsi"/>
                <w:sz w:val="22"/>
                <w:szCs w:val="22"/>
              </w:rPr>
              <w:t>0427796461</w:t>
            </w:r>
          </w:p>
          <w:p w:rsidR="0086794B" w:rsidRDefault="0086794B" w:rsidP="008679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Email: </w:t>
            </w:r>
            <w:hyperlink r:id="rId10" w:history="1">
              <w:r w:rsidR="00C21097" w:rsidRPr="00785BC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Michael.Pettitt@coles.com.au</w:t>
              </w:r>
            </w:hyperlink>
          </w:p>
          <w:p w:rsidR="00C21097" w:rsidRDefault="00C21097" w:rsidP="0086794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  <w:tr w:rsidR="0083038B" w:rsidRPr="00C36680" w:rsidTr="00F155C1">
        <w:trPr>
          <w:trHeight w:val="189"/>
        </w:trPr>
        <w:tc>
          <w:tcPr>
            <w:tcW w:w="970" w:type="pct"/>
            <w:shd w:val="clear" w:color="auto" w:fill="FFFFFF" w:themeFill="background1"/>
          </w:tcPr>
          <w:p w:rsidR="0083038B" w:rsidRPr="00C36680" w:rsidRDefault="0083038B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29" w:type="pct"/>
            <w:gridSpan w:val="5"/>
          </w:tcPr>
          <w:p w:rsidR="0083038B" w:rsidRPr="0083038B" w:rsidRDefault="0083038B" w:rsidP="00EC1B2C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</w:tbl>
    <w:p w:rsidR="007845B9" w:rsidRPr="00C36680" w:rsidRDefault="007845B9" w:rsidP="00A857F3">
      <w:pPr>
        <w:spacing w:before="120" w:after="120"/>
        <w:jc w:val="both"/>
        <w:rPr>
          <w:rFonts w:asciiTheme="minorHAnsi" w:hAnsiTheme="minorHAnsi" w:cs="Calibri"/>
          <w:sz w:val="22"/>
          <w:szCs w:val="22"/>
        </w:rPr>
      </w:pPr>
    </w:p>
    <w:sectPr w:rsidR="007845B9" w:rsidRPr="00C36680" w:rsidSect="0016690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13" w:rsidRDefault="00756613" w:rsidP="00895D67">
      <w:r>
        <w:separator/>
      </w:r>
    </w:p>
  </w:endnote>
  <w:endnote w:type="continuationSeparator" w:id="1">
    <w:p w:rsidR="00756613" w:rsidRDefault="00756613" w:rsidP="00895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D12" w:rsidRPr="00C36680" w:rsidRDefault="00C34D12" w:rsidP="00C34D12">
    <w:pPr>
      <w:pStyle w:val="Footer"/>
      <w:jc w:val="right"/>
      <w:rPr>
        <w:rFonts w:asciiTheme="minorHAnsi" w:hAnsiTheme="minorHAnsi"/>
        <w:b/>
        <w:sz w:val="22"/>
      </w:rPr>
    </w:pPr>
    <w:r>
      <w:rPr>
        <w:rFonts w:asciiTheme="minorHAnsi" w:hAnsiTheme="minorHAnsi"/>
        <w:b/>
        <w:sz w:val="22"/>
      </w:rPr>
      <w:t>Mohammad Selim Miah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13" w:rsidRDefault="00756613" w:rsidP="00895D67">
      <w:r>
        <w:separator/>
      </w:r>
    </w:p>
  </w:footnote>
  <w:footnote w:type="continuationSeparator" w:id="1">
    <w:p w:rsidR="00756613" w:rsidRDefault="00756613" w:rsidP="00895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FBC"/>
    <w:multiLevelType w:val="hybridMultilevel"/>
    <w:tmpl w:val="5560BBD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F3508C3"/>
    <w:multiLevelType w:val="hybridMultilevel"/>
    <w:tmpl w:val="A9521D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71F7DEB"/>
    <w:multiLevelType w:val="hybridMultilevel"/>
    <w:tmpl w:val="D37CC2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884000A"/>
    <w:multiLevelType w:val="hybridMultilevel"/>
    <w:tmpl w:val="6BB440CC"/>
    <w:lvl w:ilvl="0" w:tplc="04090009">
      <w:start w:val="1"/>
      <w:numFmt w:val="bullet"/>
      <w:lvlText w:val=""/>
      <w:lvlJc w:val="left"/>
      <w:pPr>
        <w:ind w:left="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4">
    <w:nsid w:val="2BFA5812"/>
    <w:multiLevelType w:val="multilevel"/>
    <w:tmpl w:val="A76C6892"/>
    <w:numStyleLink w:val="Bulletedlist"/>
  </w:abstractNum>
  <w:abstractNum w:abstractNumId="5">
    <w:nsid w:val="2EBC21BA"/>
    <w:multiLevelType w:val="hybridMultilevel"/>
    <w:tmpl w:val="0C7E91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306"/>
        </w:tabs>
        <w:ind w:left="30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03124"/>
    <w:multiLevelType w:val="hybridMultilevel"/>
    <w:tmpl w:val="427E29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9">
    <w:nsid w:val="56EA1163"/>
    <w:multiLevelType w:val="hybridMultilevel"/>
    <w:tmpl w:val="38F44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42D09"/>
    <w:multiLevelType w:val="hybridMultilevel"/>
    <w:tmpl w:val="FCC0F3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0030FF4"/>
    <w:multiLevelType w:val="hybridMultilevel"/>
    <w:tmpl w:val="57560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>
    <w:nsid w:val="6A23195C"/>
    <w:multiLevelType w:val="hybridMultilevel"/>
    <w:tmpl w:val="37D8E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06"/>
          </w:tabs>
          <w:ind w:left="306" w:hanging="216"/>
        </w:pPr>
        <w:rPr>
          <w:rFonts w:ascii="Symbol" w:hAnsi="Symbol" w:hint="default"/>
          <w:sz w:val="22"/>
          <w:szCs w:val="12"/>
        </w:rPr>
      </w:lvl>
    </w:lvlOverride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characterSpacingControl w:val="doNotCompress"/>
  <w:savePreviewPicture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9724E9"/>
    <w:rsid w:val="000042FE"/>
    <w:rsid w:val="00013547"/>
    <w:rsid w:val="0001432C"/>
    <w:rsid w:val="00020373"/>
    <w:rsid w:val="00021F60"/>
    <w:rsid w:val="00022185"/>
    <w:rsid w:val="00036117"/>
    <w:rsid w:val="0004584D"/>
    <w:rsid w:val="000477EC"/>
    <w:rsid w:val="00056CA8"/>
    <w:rsid w:val="00084875"/>
    <w:rsid w:val="0008506D"/>
    <w:rsid w:val="00095B3D"/>
    <w:rsid w:val="0009740A"/>
    <w:rsid w:val="000A45E5"/>
    <w:rsid w:val="000B03AB"/>
    <w:rsid w:val="000B0831"/>
    <w:rsid w:val="000B09D8"/>
    <w:rsid w:val="000B6764"/>
    <w:rsid w:val="000D52D8"/>
    <w:rsid w:val="000D7F90"/>
    <w:rsid w:val="000E0AB4"/>
    <w:rsid w:val="000F3D9E"/>
    <w:rsid w:val="0010398B"/>
    <w:rsid w:val="00103F04"/>
    <w:rsid w:val="00106221"/>
    <w:rsid w:val="0011602F"/>
    <w:rsid w:val="001209EA"/>
    <w:rsid w:val="00120E45"/>
    <w:rsid w:val="00150D22"/>
    <w:rsid w:val="00166903"/>
    <w:rsid w:val="00184B53"/>
    <w:rsid w:val="001852EB"/>
    <w:rsid w:val="00186AA6"/>
    <w:rsid w:val="0019026C"/>
    <w:rsid w:val="001B58AB"/>
    <w:rsid w:val="001B5984"/>
    <w:rsid w:val="001D4F7D"/>
    <w:rsid w:val="00203E98"/>
    <w:rsid w:val="00211787"/>
    <w:rsid w:val="002207A3"/>
    <w:rsid w:val="00222FBA"/>
    <w:rsid w:val="00225E32"/>
    <w:rsid w:val="00226CA5"/>
    <w:rsid w:val="00232C94"/>
    <w:rsid w:val="0023717A"/>
    <w:rsid w:val="00245814"/>
    <w:rsid w:val="00273DF7"/>
    <w:rsid w:val="00290E09"/>
    <w:rsid w:val="002A6F0E"/>
    <w:rsid w:val="002D012C"/>
    <w:rsid w:val="002E6BD5"/>
    <w:rsid w:val="00303457"/>
    <w:rsid w:val="00305BA5"/>
    <w:rsid w:val="003255C0"/>
    <w:rsid w:val="003268E3"/>
    <w:rsid w:val="00362FCD"/>
    <w:rsid w:val="003643EB"/>
    <w:rsid w:val="00380370"/>
    <w:rsid w:val="003910A5"/>
    <w:rsid w:val="00394710"/>
    <w:rsid w:val="003B4199"/>
    <w:rsid w:val="003B64C6"/>
    <w:rsid w:val="003C030D"/>
    <w:rsid w:val="003D30DD"/>
    <w:rsid w:val="003E1905"/>
    <w:rsid w:val="003E1F5B"/>
    <w:rsid w:val="003E226C"/>
    <w:rsid w:val="003E3210"/>
    <w:rsid w:val="003F11F5"/>
    <w:rsid w:val="003F17A0"/>
    <w:rsid w:val="003F2612"/>
    <w:rsid w:val="0042564D"/>
    <w:rsid w:val="00426C75"/>
    <w:rsid w:val="00436179"/>
    <w:rsid w:val="00480F5D"/>
    <w:rsid w:val="00492E7E"/>
    <w:rsid w:val="004B0C27"/>
    <w:rsid w:val="004B1A59"/>
    <w:rsid w:val="004D25AE"/>
    <w:rsid w:val="004D2930"/>
    <w:rsid w:val="004F6F87"/>
    <w:rsid w:val="005141A0"/>
    <w:rsid w:val="00516A35"/>
    <w:rsid w:val="005207E5"/>
    <w:rsid w:val="00522AF1"/>
    <w:rsid w:val="00533474"/>
    <w:rsid w:val="0053590C"/>
    <w:rsid w:val="00537E6D"/>
    <w:rsid w:val="00543F26"/>
    <w:rsid w:val="0054726A"/>
    <w:rsid w:val="00553751"/>
    <w:rsid w:val="00572B3F"/>
    <w:rsid w:val="00585849"/>
    <w:rsid w:val="005B31BB"/>
    <w:rsid w:val="005B37A2"/>
    <w:rsid w:val="005D01E0"/>
    <w:rsid w:val="005D48B7"/>
    <w:rsid w:val="005E74E3"/>
    <w:rsid w:val="005F649A"/>
    <w:rsid w:val="005F6CB4"/>
    <w:rsid w:val="00614046"/>
    <w:rsid w:val="00614C29"/>
    <w:rsid w:val="006445F2"/>
    <w:rsid w:val="00670013"/>
    <w:rsid w:val="006706B8"/>
    <w:rsid w:val="00682608"/>
    <w:rsid w:val="006922E8"/>
    <w:rsid w:val="00693A08"/>
    <w:rsid w:val="00695E83"/>
    <w:rsid w:val="006A3C64"/>
    <w:rsid w:val="006A7DAD"/>
    <w:rsid w:val="006B37FD"/>
    <w:rsid w:val="006C0C55"/>
    <w:rsid w:val="006C14CD"/>
    <w:rsid w:val="006C2742"/>
    <w:rsid w:val="006E424B"/>
    <w:rsid w:val="006E6720"/>
    <w:rsid w:val="006F1E6E"/>
    <w:rsid w:val="006F4719"/>
    <w:rsid w:val="00732AAA"/>
    <w:rsid w:val="00736CE3"/>
    <w:rsid w:val="007417EF"/>
    <w:rsid w:val="00751BD9"/>
    <w:rsid w:val="00756613"/>
    <w:rsid w:val="00763040"/>
    <w:rsid w:val="0076537A"/>
    <w:rsid w:val="00767F6B"/>
    <w:rsid w:val="00780F50"/>
    <w:rsid w:val="00782A63"/>
    <w:rsid w:val="007845B9"/>
    <w:rsid w:val="00785781"/>
    <w:rsid w:val="007A54B9"/>
    <w:rsid w:val="007B4542"/>
    <w:rsid w:val="007C36B1"/>
    <w:rsid w:val="007D0B7B"/>
    <w:rsid w:val="007D3FF2"/>
    <w:rsid w:val="007D5C35"/>
    <w:rsid w:val="007E3BB0"/>
    <w:rsid w:val="007F7023"/>
    <w:rsid w:val="008117CB"/>
    <w:rsid w:val="00814760"/>
    <w:rsid w:val="0081664F"/>
    <w:rsid w:val="008216D1"/>
    <w:rsid w:val="00821D79"/>
    <w:rsid w:val="0083038B"/>
    <w:rsid w:val="008377FE"/>
    <w:rsid w:val="00851D25"/>
    <w:rsid w:val="00853F4C"/>
    <w:rsid w:val="0086085E"/>
    <w:rsid w:val="0086794B"/>
    <w:rsid w:val="00876621"/>
    <w:rsid w:val="008912F5"/>
    <w:rsid w:val="008931FF"/>
    <w:rsid w:val="00895D67"/>
    <w:rsid w:val="0089603C"/>
    <w:rsid w:val="008A482D"/>
    <w:rsid w:val="008A6148"/>
    <w:rsid w:val="008B231C"/>
    <w:rsid w:val="008D7DB1"/>
    <w:rsid w:val="00900D90"/>
    <w:rsid w:val="00915544"/>
    <w:rsid w:val="00925B6F"/>
    <w:rsid w:val="009315B9"/>
    <w:rsid w:val="009655D6"/>
    <w:rsid w:val="009679AB"/>
    <w:rsid w:val="009679FC"/>
    <w:rsid w:val="009724E9"/>
    <w:rsid w:val="00972B17"/>
    <w:rsid w:val="00991ECC"/>
    <w:rsid w:val="009A5874"/>
    <w:rsid w:val="009C1FCD"/>
    <w:rsid w:val="009E1882"/>
    <w:rsid w:val="009F0916"/>
    <w:rsid w:val="009F2D7B"/>
    <w:rsid w:val="00A1248B"/>
    <w:rsid w:val="00A22589"/>
    <w:rsid w:val="00A22C19"/>
    <w:rsid w:val="00A25622"/>
    <w:rsid w:val="00A332E5"/>
    <w:rsid w:val="00A456CD"/>
    <w:rsid w:val="00A5025C"/>
    <w:rsid w:val="00A56617"/>
    <w:rsid w:val="00A5754B"/>
    <w:rsid w:val="00A614BB"/>
    <w:rsid w:val="00A76701"/>
    <w:rsid w:val="00A82BCD"/>
    <w:rsid w:val="00A857F3"/>
    <w:rsid w:val="00A92D25"/>
    <w:rsid w:val="00A962C1"/>
    <w:rsid w:val="00AB5B26"/>
    <w:rsid w:val="00AC1318"/>
    <w:rsid w:val="00AD7389"/>
    <w:rsid w:val="00AE1BAB"/>
    <w:rsid w:val="00AF5332"/>
    <w:rsid w:val="00B16B33"/>
    <w:rsid w:val="00B17D53"/>
    <w:rsid w:val="00B338A3"/>
    <w:rsid w:val="00B44718"/>
    <w:rsid w:val="00B51CD2"/>
    <w:rsid w:val="00B557E1"/>
    <w:rsid w:val="00B60A37"/>
    <w:rsid w:val="00B65FDB"/>
    <w:rsid w:val="00B81D9C"/>
    <w:rsid w:val="00B84022"/>
    <w:rsid w:val="00B92363"/>
    <w:rsid w:val="00BB67DE"/>
    <w:rsid w:val="00BD30B7"/>
    <w:rsid w:val="00BD4EFC"/>
    <w:rsid w:val="00BF06FB"/>
    <w:rsid w:val="00C07129"/>
    <w:rsid w:val="00C10A0C"/>
    <w:rsid w:val="00C21097"/>
    <w:rsid w:val="00C25F8E"/>
    <w:rsid w:val="00C34D12"/>
    <w:rsid w:val="00C36680"/>
    <w:rsid w:val="00C44EF6"/>
    <w:rsid w:val="00C521AD"/>
    <w:rsid w:val="00C71F47"/>
    <w:rsid w:val="00C77101"/>
    <w:rsid w:val="00C77A92"/>
    <w:rsid w:val="00C94284"/>
    <w:rsid w:val="00CA5DBD"/>
    <w:rsid w:val="00CB7969"/>
    <w:rsid w:val="00CC082C"/>
    <w:rsid w:val="00CC2DBA"/>
    <w:rsid w:val="00CC4B32"/>
    <w:rsid w:val="00CD0C38"/>
    <w:rsid w:val="00CF544D"/>
    <w:rsid w:val="00D209BF"/>
    <w:rsid w:val="00D71294"/>
    <w:rsid w:val="00D72B86"/>
    <w:rsid w:val="00D75AAE"/>
    <w:rsid w:val="00D93AAF"/>
    <w:rsid w:val="00DA0123"/>
    <w:rsid w:val="00DD6800"/>
    <w:rsid w:val="00E15E00"/>
    <w:rsid w:val="00E24309"/>
    <w:rsid w:val="00E2451C"/>
    <w:rsid w:val="00E251F6"/>
    <w:rsid w:val="00E3354C"/>
    <w:rsid w:val="00E6207C"/>
    <w:rsid w:val="00E638F4"/>
    <w:rsid w:val="00E80A59"/>
    <w:rsid w:val="00E8155E"/>
    <w:rsid w:val="00E83003"/>
    <w:rsid w:val="00E853F4"/>
    <w:rsid w:val="00E90D10"/>
    <w:rsid w:val="00E94FCD"/>
    <w:rsid w:val="00E952C4"/>
    <w:rsid w:val="00E963B0"/>
    <w:rsid w:val="00EA43DB"/>
    <w:rsid w:val="00EA72E9"/>
    <w:rsid w:val="00EB0C8F"/>
    <w:rsid w:val="00EB3D73"/>
    <w:rsid w:val="00EB3E11"/>
    <w:rsid w:val="00EB6577"/>
    <w:rsid w:val="00EC1B2C"/>
    <w:rsid w:val="00EC559A"/>
    <w:rsid w:val="00EC6C5F"/>
    <w:rsid w:val="00EC75B2"/>
    <w:rsid w:val="00ED3A23"/>
    <w:rsid w:val="00EE055B"/>
    <w:rsid w:val="00EF33E2"/>
    <w:rsid w:val="00EF4B06"/>
    <w:rsid w:val="00F132FA"/>
    <w:rsid w:val="00F13427"/>
    <w:rsid w:val="00F155C1"/>
    <w:rsid w:val="00F53E05"/>
    <w:rsid w:val="00F57438"/>
    <w:rsid w:val="00F6332E"/>
    <w:rsid w:val="00F80CB9"/>
    <w:rsid w:val="00F958B2"/>
    <w:rsid w:val="00F97E16"/>
    <w:rsid w:val="00FA098D"/>
    <w:rsid w:val="00FA12E9"/>
    <w:rsid w:val="00FB5B32"/>
    <w:rsid w:val="00FC239F"/>
    <w:rsid w:val="00FC3AD6"/>
    <w:rsid w:val="00FE392E"/>
    <w:rsid w:val="00FE3DAB"/>
    <w:rsid w:val="00FF074B"/>
    <w:rsid w:val="00FF08FF"/>
    <w:rsid w:val="00FF60D2"/>
    <w:rsid w:val="00FF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mcse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ichael.Pettitt@coles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vin.rashid@gmail.com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ED700-B5DB-4359-9BDE-C3223959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resume.dot</Template>
  <TotalTime>23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Mohammad Selim Miah</cp:lastModifiedBy>
  <cp:revision>19</cp:revision>
  <cp:lastPrinted>2003-11-21T23:14:00Z</cp:lastPrinted>
  <dcterms:created xsi:type="dcterms:W3CDTF">2015-12-21T04:26:00Z</dcterms:created>
  <dcterms:modified xsi:type="dcterms:W3CDTF">2016-05-19T05:50:00Z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